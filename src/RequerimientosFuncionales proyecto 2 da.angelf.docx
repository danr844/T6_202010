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E3CF" w14:textId="5BD567A2" w:rsidR="007C331B" w:rsidRDefault="00DD0037" w:rsidP="00287CA4">
      <w:pPr>
        <w:pStyle w:val="TituloPrincipla"/>
        <w:rPr>
          <w:sz w:val="32"/>
          <w:szCs w:val="32"/>
        </w:rPr>
      </w:pPr>
      <w:r w:rsidRPr="00DD0037">
        <w:rPr>
          <w:sz w:val="32"/>
          <w:szCs w:val="32"/>
        </w:rPr>
        <w:t>Proyecto</w:t>
      </w:r>
      <w:r w:rsidR="00BA666A">
        <w:rPr>
          <w:sz w:val="32"/>
          <w:szCs w:val="32"/>
        </w:rPr>
        <w:t xml:space="preserve"> 2</w:t>
      </w:r>
      <w:r w:rsidRPr="00DD0037">
        <w:rPr>
          <w:sz w:val="32"/>
          <w:szCs w:val="32"/>
        </w:rPr>
        <w:t xml:space="preserve"> </w:t>
      </w:r>
      <w:r>
        <w:rPr>
          <w:sz w:val="32"/>
          <w:szCs w:val="32"/>
        </w:rPr>
        <w:t>Estructuras de datos</w:t>
      </w:r>
      <w:r w:rsidRPr="00DD0037">
        <w:rPr>
          <w:sz w:val="32"/>
          <w:szCs w:val="32"/>
        </w:rPr>
        <w:t>– 2020</w:t>
      </w:r>
      <w:r>
        <w:rPr>
          <w:sz w:val="32"/>
          <w:szCs w:val="32"/>
        </w:rPr>
        <w:t>-</w:t>
      </w:r>
      <w:r w:rsidRPr="00DD0037">
        <w:rPr>
          <w:sz w:val="32"/>
          <w:szCs w:val="32"/>
        </w:rPr>
        <w:t>10</w:t>
      </w:r>
    </w:p>
    <w:p w14:paraId="24F5894B" w14:textId="7AA0DB1C" w:rsidR="009A2660" w:rsidRDefault="009A2660" w:rsidP="00287CA4">
      <w:pPr>
        <w:pStyle w:val="TituloPrincipla"/>
        <w:rPr>
          <w:sz w:val="32"/>
          <w:szCs w:val="32"/>
        </w:rPr>
      </w:pPr>
    </w:p>
    <w:p w14:paraId="0802AB59" w14:textId="6249BD3C" w:rsidR="009A2660" w:rsidRPr="00DD0037" w:rsidRDefault="009A2660" w:rsidP="00287CA4">
      <w:pPr>
        <w:pStyle w:val="TituloPrincipla"/>
        <w:rPr>
          <w:sz w:val="36"/>
          <w:szCs w:val="36"/>
        </w:rPr>
      </w:pPr>
      <w:r>
        <w:rPr>
          <w:sz w:val="32"/>
          <w:szCs w:val="32"/>
        </w:rPr>
        <w:t>Daniel Alejandro Angel Fuertes-201911345</w:t>
      </w:r>
      <w:bookmarkStart w:id="0" w:name="_GoBack"/>
      <w:bookmarkEnd w:id="0"/>
    </w:p>
    <w:p w14:paraId="42207462" w14:textId="77777777"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14:paraId="7DFF9C10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21DBAED" w14:textId="77777777"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9990271" w14:textId="1C5C6ADA" w:rsidR="00F36FC6" w:rsidRPr="00E27F99" w:rsidRDefault="00862380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F36FC6" w:rsidRPr="00E27F99">
              <w:rPr>
                <w:sz w:val="18"/>
                <w:szCs w:val="18"/>
              </w:rPr>
              <w:t xml:space="preserve">1. </w:t>
            </w:r>
            <w:r w:rsidR="00DD0037">
              <w:rPr>
                <w:sz w:val="18"/>
                <w:szCs w:val="18"/>
              </w:rPr>
              <w:t>Carga de información</w:t>
            </w:r>
            <w:r w:rsidR="003D5296">
              <w:rPr>
                <w:sz w:val="18"/>
                <w:szCs w:val="18"/>
              </w:rPr>
              <w:t>.</w:t>
            </w:r>
          </w:p>
        </w:tc>
      </w:tr>
      <w:tr w:rsidR="00A562AC" w:rsidRPr="00E27F99" w14:paraId="3ECB77F2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2130B1F" w14:textId="77777777"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9E8119" w14:textId="702F5D9F" w:rsidR="00250EC5" w:rsidRPr="00E27F99" w:rsidRDefault="004B4E6B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la información de los comparendos del año 2018, el archivo se carga una única vez</w:t>
            </w:r>
            <w:r w:rsidR="00D257B7">
              <w:rPr>
                <w:b w:val="0"/>
                <w:sz w:val="18"/>
                <w:szCs w:val="18"/>
              </w:rPr>
              <w:t>.</w:t>
            </w:r>
          </w:p>
        </w:tc>
      </w:tr>
      <w:tr w:rsidR="00287CA4" w:rsidRPr="00112022" w14:paraId="12248A39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EC54CEB" w14:textId="77777777" w:rsidR="00CB6304" w:rsidRPr="00112022" w:rsidRDefault="00A025E0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250EC5" w:rsidRPr="00CB6304" w14:paraId="6C4D9076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827EF7" w14:textId="2F3380DC" w:rsidR="00250EC5" w:rsidRPr="00E27F99" w:rsidRDefault="00250EC5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87CA4" w:rsidRPr="00112022" w14:paraId="3C574A77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76ABEAB0" w14:textId="77777777" w:rsidR="00A562AC" w:rsidRPr="00112022" w:rsidRDefault="007900EE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862380" w:rsidRPr="00CB6304" w14:paraId="07D95990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BD079B0" w14:textId="05CCE7DE" w:rsidR="00862380" w:rsidRPr="00E27F99" w:rsidRDefault="00CC1B81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FC1A7E">
              <w:rPr>
                <w:b w:val="0"/>
                <w:sz w:val="18"/>
                <w:szCs w:val="18"/>
              </w:rPr>
              <w:t>Se muestra en consola el t</w:t>
            </w:r>
            <w:r w:rsidR="00C62F00">
              <w:rPr>
                <w:b w:val="0"/>
                <w:sz w:val="18"/>
                <w:szCs w:val="18"/>
              </w:rPr>
              <w:t>otal de comparendos cargados</w:t>
            </w:r>
            <w:r w:rsidR="00D257B7">
              <w:rPr>
                <w:b w:val="0"/>
                <w:sz w:val="18"/>
                <w:szCs w:val="18"/>
              </w:rPr>
              <w:t>.</w:t>
            </w:r>
          </w:p>
        </w:tc>
      </w:tr>
      <w:tr w:rsidR="004A5ADC" w:rsidRPr="00E27F99" w14:paraId="1770216F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84DB045" w14:textId="58E522BC" w:rsidR="00C62F00" w:rsidRPr="00E27F99" w:rsidRDefault="00BA666A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A666A">
              <w:rPr>
                <w:b w:val="0"/>
                <w:sz w:val="18"/>
                <w:szCs w:val="18"/>
              </w:rPr>
              <w:t>Mostrar la información del comparendo (OBJECTID, FECHA_HORA, INFRACCION, CLASE_VEHICULO, TIPO_SERVICIO, LOCALIDAD) con el mayor OBJECTID encontrado</w:t>
            </w:r>
          </w:p>
        </w:tc>
      </w:tr>
      <w:tr w:rsidR="004B4E6B" w:rsidRPr="00112022" w14:paraId="7F6B60D2" w14:textId="77777777" w:rsidTr="004B4E6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01ED15D6" w14:textId="73F8C54E" w:rsidR="004B4E6B" w:rsidRPr="004B4E6B" w:rsidRDefault="004B4E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4F9E1E2C" w14:textId="77777777" w:rsidTr="004B4E6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C443" w14:textId="4A03B549" w:rsidR="005D7839" w:rsidRPr="00E27F99" w:rsidRDefault="005D7839" w:rsidP="005D783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-Ya que depende del tamaño de la información que se quieran cargar</w:t>
            </w:r>
          </w:p>
        </w:tc>
      </w:tr>
    </w:tbl>
    <w:p w14:paraId="43BF550C" w14:textId="77777777" w:rsidR="0095082D" w:rsidRDefault="0095082D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14:paraId="5F8267AF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E2E9044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B61518C" w14:textId="7566B5D4" w:rsidR="00F36FC6" w:rsidRPr="00E27F99" w:rsidRDefault="00F36FC6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R2. </w:t>
            </w:r>
            <w:r w:rsidR="00BA666A" w:rsidRPr="00BA666A">
              <w:rPr>
                <w:sz w:val="18"/>
                <w:szCs w:val="18"/>
              </w:rPr>
              <w:t xml:space="preserve">Obtener los M comparendos con mayor </w:t>
            </w:r>
            <w:r w:rsidR="00192DDF" w:rsidRPr="00BA666A">
              <w:rPr>
                <w:sz w:val="18"/>
                <w:szCs w:val="18"/>
              </w:rPr>
              <w:t>gravedad.</w:t>
            </w:r>
            <w:r w:rsidR="00192DDF">
              <w:rPr>
                <w:sz w:val="18"/>
                <w:szCs w:val="18"/>
              </w:rPr>
              <w:t xml:space="preserve"> -</w:t>
            </w:r>
            <w:r w:rsidR="002B1405">
              <w:rPr>
                <w:sz w:val="18"/>
                <w:szCs w:val="18"/>
              </w:rPr>
              <w:t>maxHeap</w:t>
            </w:r>
          </w:p>
        </w:tc>
      </w:tr>
      <w:tr w:rsidR="00F36FC6" w:rsidRPr="00E27F99" w14:paraId="664506AE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8D0A048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6A1BFB9" w14:textId="4B01AB4D" w:rsidR="00F36FC6" w:rsidRPr="00E27F99" w:rsidRDefault="00BA666A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</w:t>
            </w:r>
            <w:r w:rsidR="00192DDF">
              <w:rPr>
                <w:b w:val="0"/>
                <w:sz w:val="18"/>
                <w:szCs w:val="18"/>
              </w:rPr>
              <w:t>comparendos</w:t>
            </w:r>
            <w:r>
              <w:rPr>
                <w:b w:val="0"/>
                <w:sz w:val="18"/>
                <w:szCs w:val="18"/>
              </w:rPr>
              <w:t xml:space="preserve"> mas graves teniendo en cuenta el tipo de servicio y la </w:t>
            </w:r>
            <w:r w:rsidR="00192DDF">
              <w:rPr>
                <w:b w:val="0"/>
                <w:sz w:val="18"/>
                <w:szCs w:val="18"/>
              </w:rPr>
              <w:t>infracción</w:t>
            </w:r>
          </w:p>
        </w:tc>
      </w:tr>
      <w:tr w:rsidR="00287CA4" w:rsidRPr="00112022" w14:paraId="7BA46C05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11E1F53" w14:textId="77777777"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36FC6" w:rsidRPr="00E27F99" w14:paraId="049AD1F4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D0F6D9" w14:textId="23A00095" w:rsidR="00F36FC6" w:rsidRPr="00E27F99" w:rsidRDefault="00BA666A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M-Numero de comparendos que se desean buscar</w:t>
            </w:r>
          </w:p>
        </w:tc>
      </w:tr>
      <w:tr w:rsidR="00287CA4" w:rsidRPr="00112022" w14:paraId="271204BE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2753F81" w14:textId="77777777"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250EC5" w:rsidRPr="00E27F99" w14:paraId="0DCCC81F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94CAE6F" w14:textId="00BB85ED" w:rsidR="00D257B7" w:rsidRPr="00E27F99" w:rsidRDefault="00BA666A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A666A">
              <w:rPr>
                <w:b w:val="0"/>
                <w:sz w:val="18"/>
                <w:szCs w:val="18"/>
              </w:rPr>
              <w:t>Se debe mostrar en consola los M comparendos de mayor a menor gravedad. De cada comparendo se debe mostrar el id, tipo de servicio, infracción, fecha-hora y clase de vehículo.</w:t>
            </w:r>
          </w:p>
        </w:tc>
      </w:tr>
      <w:tr w:rsidR="00D257B7" w:rsidRPr="004B4E6B" w14:paraId="0EB826FB" w14:textId="77777777" w:rsidTr="00D257B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B5DBA5" w14:textId="7EA8D364" w:rsidR="00D257B7" w:rsidRPr="004B4E6B" w:rsidRDefault="00D257B7" w:rsidP="00D257B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50B4ADC8" w14:textId="77777777" w:rsidTr="00D257B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1D16" w14:textId="7CFE0057" w:rsidR="005D7839" w:rsidRPr="00E27F99" w:rsidRDefault="005D7839" w:rsidP="005D783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-</w:t>
            </w:r>
            <w:r w:rsidR="00BA666A">
              <w:rPr>
                <w:sz w:val="18"/>
                <w:szCs w:val="18"/>
              </w:rPr>
              <w:t xml:space="preserve">En el improbable caso de que M sea igual al numero de comparendos. Con un promedio de o(logn) para el resto de </w:t>
            </w:r>
            <w:r w:rsidR="00192DDF">
              <w:rPr>
                <w:sz w:val="18"/>
                <w:szCs w:val="18"/>
              </w:rPr>
              <w:t>las búsquedas</w:t>
            </w:r>
            <w:r w:rsidR="00BA666A">
              <w:rPr>
                <w:sz w:val="18"/>
                <w:szCs w:val="18"/>
              </w:rPr>
              <w:t>.</w:t>
            </w:r>
          </w:p>
        </w:tc>
      </w:tr>
    </w:tbl>
    <w:p w14:paraId="6516C566" w14:textId="1DC3F5FA" w:rsidR="00D257B7" w:rsidRDefault="005A1F14" w:rsidP="00D257B7">
      <w:pPr>
        <w:pStyle w:val="TituloPrincipla"/>
        <w:jc w:val="left"/>
      </w:pPr>
      <w:r>
        <w:t xml:space="preserve"> 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257B7" w:rsidRPr="00CB6304" w14:paraId="381DB899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59FB551" w14:textId="77777777" w:rsidR="00D257B7" w:rsidRPr="00E27F99" w:rsidRDefault="00D257B7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AFBC768" w14:textId="688B11E2" w:rsidR="00D257B7" w:rsidRPr="00E27F99" w:rsidRDefault="00D257B7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3</w:t>
            </w:r>
            <w:r w:rsidRPr="00E27F99">
              <w:rPr>
                <w:sz w:val="18"/>
                <w:szCs w:val="18"/>
              </w:rPr>
              <w:t xml:space="preserve">. </w:t>
            </w:r>
            <w:r w:rsidR="00BA666A" w:rsidRPr="00BA666A">
              <w:rPr>
                <w:sz w:val="18"/>
                <w:szCs w:val="18"/>
              </w:rPr>
              <w:t>Buscar los comparendos por mes y día de la semana.</w:t>
            </w:r>
            <w:r w:rsidR="00BA666A">
              <w:rPr>
                <w:sz w:val="18"/>
                <w:szCs w:val="18"/>
              </w:rPr>
              <w:t xml:space="preserve"> – Linear probing</w:t>
            </w:r>
          </w:p>
        </w:tc>
      </w:tr>
      <w:tr w:rsidR="00D257B7" w:rsidRPr="00E27F99" w14:paraId="148EA33C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73F9AEC" w14:textId="77777777" w:rsidR="00D257B7" w:rsidRPr="00E27F99" w:rsidRDefault="00D257B7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E274BAB" w14:textId="781AB653" w:rsidR="00D257B7" w:rsidRPr="00E27F99" w:rsidRDefault="00D257B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consulta todos los comparendos con </w:t>
            </w:r>
            <w:r w:rsidR="00BA666A">
              <w:rPr>
                <w:b w:val="0"/>
                <w:sz w:val="18"/>
                <w:szCs w:val="18"/>
              </w:rPr>
              <w:t xml:space="preserve">un mes y un </w:t>
            </w:r>
            <w:r w:rsidR="00192DDF">
              <w:rPr>
                <w:b w:val="0"/>
                <w:sz w:val="18"/>
                <w:szCs w:val="18"/>
              </w:rPr>
              <w:t>día</w:t>
            </w:r>
            <w:r w:rsidR="00BA666A">
              <w:rPr>
                <w:b w:val="0"/>
                <w:sz w:val="18"/>
                <w:szCs w:val="18"/>
              </w:rPr>
              <w:t xml:space="preserve"> de la semana</w:t>
            </w:r>
            <w:r>
              <w:rPr>
                <w:b w:val="0"/>
                <w:sz w:val="18"/>
                <w:szCs w:val="18"/>
              </w:rPr>
              <w:t xml:space="preserve"> ingresad</w:t>
            </w:r>
            <w:r w:rsidR="00BA666A">
              <w:rPr>
                <w:b w:val="0"/>
                <w:sz w:val="18"/>
                <w:szCs w:val="18"/>
              </w:rPr>
              <w:t xml:space="preserve">o </w:t>
            </w:r>
            <w:r>
              <w:rPr>
                <w:b w:val="0"/>
                <w:sz w:val="18"/>
                <w:szCs w:val="18"/>
              </w:rPr>
              <w:t xml:space="preserve">por parámetro. </w:t>
            </w:r>
          </w:p>
        </w:tc>
      </w:tr>
      <w:tr w:rsidR="00D257B7" w:rsidRPr="00112022" w14:paraId="3A376FBB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18EC8B" w14:textId="77777777" w:rsidR="00D257B7" w:rsidRPr="00112022" w:rsidRDefault="00D257B7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BA666A" w:rsidRPr="00E27F99" w14:paraId="106F4CCB" w14:textId="77777777" w:rsidTr="007E0785">
        <w:trPr>
          <w:trHeight w:val="259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A17E19" w14:textId="77777777" w:rsidR="00BA666A" w:rsidRPr="00E27F99" w:rsidRDefault="00BA666A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del mes</w:t>
            </w:r>
          </w:p>
        </w:tc>
      </w:tr>
      <w:tr w:rsidR="00BA666A" w:rsidRPr="00E27F99" w14:paraId="7CD05086" w14:textId="77777777" w:rsidTr="00BA666A">
        <w:trPr>
          <w:trHeight w:val="259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BC62D99" w14:textId="23310287" w:rsidR="00BA666A" w:rsidRPr="00E27F99" w:rsidRDefault="00BA666A" w:rsidP="00BA66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Día de la semana</w:t>
            </w:r>
          </w:p>
        </w:tc>
      </w:tr>
      <w:tr w:rsidR="00BA666A" w:rsidRPr="00112022" w14:paraId="565A2B6C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5EAE0DF4" w14:textId="77777777" w:rsidR="00BA666A" w:rsidRPr="00112022" w:rsidRDefault="00BA666A" w:rsidP="00BA666A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BA666A" w:rsidRPr="00E27F99" w14:paraId="51A23A7F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B90FDC" w14:textId="795F16D9" w:rsidR="00BA666A" w:rsidRPr="00E27F99" w:rsidRDefault="00BA666A" w:rsidP="00BA66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A666A">
              <w:rPr>
                <w:b w:val="0"/>
                <w:sz w:val="18"/>
                <w:szCs w:val="18"/>
              </w:rPr>
              <w:t>Se debe mostrar en consola los N comparendos que cumplan los criterios de búsqueda. De cada comparendo se debe mostrar el id, tipo de servicio, infracción, fecha-hora y clase de vehículo.</w:t>
            </w:r>
          </w:p>
        </w:tc>
      </w:tr>
      <w:tr w:rsidR="00BA666A" w:rsidRPr="004B4E6B" w14:paraId="4545A558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0F2FFA1" w14:textId="77777777" w:rsidR="00BA666A" w:rsidRPr="004B4E6B" w:rsidRDefault="00BA666A" w:rsidP="00BA66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BA666A" w:rsidRPr="00E27F99" w14:paraId="3BBE5A21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035A" w14:textId="5D365E91" w:rsidR="00BA666A" w:rsidRPr="00E27F99" w:rsidRDefault="00BA666A" w:rsidP="00BA66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Dada la naturaleza de la estructura de datos se tiene una garantía de</w:t>
            </w:r>
            <w:r w:rsidR="002B1405">
              <w:rPr>
                <w:sz w:val="18"/>
                <w:szCs w:val="18"/>
              </w:rPr>
              <w:t xml:space="preserve"> O(N) en la búsqueda de datos.</w:t>
            </w:r>
          </w:p>
        </w:tc>
      </w:tr>
    </w:tbl>
    <w:p w14:paraId="37FA5374" w14:textId="09D6D02C" w:rsidR="00EA3B34" w:rsidRDefault="00EA3B34" w:rsidP="00EA3B34">
      <w:pPr>
        <w:pStyle w:val="TituloPrincipla"/>
        <w:jc w:val="left"/>
      </w:pPr>
    </w:p>
    <w:p w14:paraId="10FCE641" w14:textId="77777777" w:rsidR="002B1405" w:rsidRDefault="002B1405" w:rsidP="00EA3B34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3B34" w:rsidRPr="00CB6304" w14:paraId="148B6DC2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605618" w14:textId="77777777" w:rsidR="00EA3B34" w:rsidRPr="00E27F99" w:rsidRDefault="00EA3B3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FD39F1A" w14:textId="63089F8E" w:rsidR="00EA3B34" w:rsidRPr="00E27F99" w:rsidRDefault="00EA3B34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4</w:t>
            </w:r>
            <w:r w:rsidRPr="00E27F99">
              <w:rPr>
                <w:sz w:val="18"/>
                <w:szCs w:val="18"/>
              </w:rPr>
              <w:t xml:space="preserve">. </w:t>
            </w:r>
            <w:r w:rsidR="002B1405" w:rsidRPr="002B1405">
              <w:rPr>
                <w:sz w:val="18"/>
                <w:szCs w:val="18"/>
              </w:rPr>
              <w:t>Buscar los M comparendos más cercanos a la estación de policía</w:t>
            </w:r>
            <w:r w:rsidR="002B1405">
              <w:rPr>
                <w:sz w:val="18"/>
                <w:szCs w:val="18"/>
              </w:rPr>
              <w:t>- Separate Chaining.</w:t>
            </w:r>
          </w:p>
        </w:tc>
      </w:tr>
      <w:tr w:rsidR="00EA3B34" w:rsidRPr="00E27F99" w14:paraId="012CF779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FE5FA0" w14:textId="77777777" w:rsidR="00EA3B34" w:rsidRPr="00E27F99" w:rsidRDefault="00EA3B3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0A76727" w14:textId="24F82A14" w:rsidR="00EA3B34" w:rsidRPr="00E27F99" w:rsidRDefault="002B1405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Dado un numero M de comparendos requeridos, se debe mostrar los M comparendos más cercanos a una ubicación.</w:t>
            </w:r>
          </w:p>
        </w:tc>
      </w:tr>
      <w:tr w:rsidR="00EA3B34" w:rsidRPr="00112022" w14:paraId="6F5B9238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51E8831" w14:textId="77777777" w:rsidR="00EA3B34" w:rsidRPr="00112022" w:rsidRDefault="00EA3B3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A3B34" w:rsidRPr="00E27F99" w14:paraId="17088BBA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705728E" w14:textId="5AD0B04C" w:rsidR="00EA3B34" w:rsidRPr="00E27F99" w:rsidRDefault="002B1405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 número de comparendos requeridos.</w:t>
            </w:r>
          </w:p>
        </w:tc>
      </w:tr>
      <w:tr w:rsidR="00EA3B34" w:rsidRPr="00112022" w14:paraId="1AE62605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DE525C1" w14:textId="77777777" w:rsidR="00EA3B34" w:rsidRPr="00112022" w:rsidRDefault="00EA3B3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EA3B34" w:rsidRPr="00E27F99" w14:paraId="0958208B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50A5B29" w14:textId="60204C4F" w:rsidR="00EA3B34" w:rsidRPr="00E27F99" w:rsidRDefault="002B1405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B1405">
              <w:rPr>
                <w:b w:val="0"/>
                <w:sz w:val="18"/>
                <w:szCs w:val="18"/>
              </w:rPr>
              <w:t>Buscar los M comparendos más cercanos a la estación de policía</w:t>
            </w:r>
          </w:p>
        </w:tc>
      </w:tr>
      <w:tr w:rsidR="00EA3B34" w:rsidRPr="004B4E6B" w14:paraId="63F152CC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2D67032B" w14:textId="77777777" w:rsidR="00EA3B34" w:rsidRPr="004B4E6B" w:rsidRDefault="00EA3B34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40998660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5592" w14:textId="04986216" w:rsidR="005D7839" w:rsidRPr="00E27F99" w:rsidRDefault="005D7839" w:rsidP="005D783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-</w:t>
            </w:r>
            <w:r w:rsidR="002B1405">
              <w:rPr>
                <w:sz w:val="18"/>
                <w:szCs w:val="18"/>
              </w:rPr>
              <w:t xml:space="preserve"> Debido a que se debe recorrer toda la estructura de datos para analizar cuales son los más cercanos.</w:t>
            </w:r>
          </w:p>
        </w:tc>
      </w:tr>
    </w:tbl>
    <w:p w14:paraId="6173E982" w14:textId="77777777" w:rsidR="00A2396B" w:rsidRDefault="00A2396B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2396B" w:rsidRPr="00E27F99" w14:paraId="4976FA74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D211E5" w14:textId="77777777" w:rsidR="00A2396B" w:rsidRPr="00E27F99" w:rsidRDefault="00A2396B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40546B9" w14:textId="3F5D0EF3" w:rsidR="00A2396B" w:rsidRPr="00E27F99" w:rsidRDefault="00A2396B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5</w:t>
            </w:r>
            <w:r w:rsidRPr="00E27F99">
              <w:rPr>
                <w:sz w:val="18"/>
                <w:szCs w:val="18"/>
              </w:rPr>
              <w:t xml:space="preserve">. </w:t>
            </w:r>
            <w:r w:rsidR="002B1405" w:rsidRPr="002B1405">
              <w:rPr>
                <w:sz w:val="18"/>
                <w:szCs w:val="18"/>
              </w:rPr>
              <w:t>- Buscar los comparendos por medio de detección, clase de vehículo, tipo de servicio y localidad</w:t>
            </w:r>
            <w:r w:rsidR="007F56A7">
              <w:rPr>
                <w:sz w:val="18"/>
                <w:szCs w:val="18"/>
              </w:rPr>
              <w:t>-Linear Probing modificado</w:t>
            </w:r>
          </w:p>
        </w:tc>
      </w:tr>
      <w:tr w:rsidR="00A2396B" w:rsidRPr="00E27F99" w14:paraId="08FA0F12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4730669" w14:textId="77777777" w:rsidR="00A2396B" w:rsidRPr="00E27F99" w:rsidRDefault="00A2396B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BC9D4EA" w14:textId="13DB67E1" w:rsidR="00A2396B" w:rsidRPr="00E27F99" w:rsidRDefault="002B1405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Dada una información y un numero N de comparendos ingresados por parámetro, se deben buscar </w:t>
            </w:r>
            <w:r w:rsidR="00192DDF">
              <w:rPr>
                <w:b w:val="0"/>
                <w:sz w:val="18"/>
                <w:szCs w:val="18"/>
              </w:rPr>
              <w:t>los. N</w:t>
            </w:r>
            <w:r>
              <w:rPr>
                <w:b w:val="0"/>
                <w:sz w:val="18"/>
                <w:szCs w:val="18"/>
              </w:rPr>
              <w:t xml:space="preserve"> comparendos que cumplan con la información dada.</w:t>
            </w:r>
          </w:p>
        </w:tc>
      </w:tr>
      <w:tr w:rsidR="00A2396B" w:rsidRPr="00112022" w14:paraId="1297071D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7C20D4F7" w14:textId="77777777" w:rsidR="00A2396B" w:rsidRPr="00112022" w:rsidRDefault="00A2396B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2B1405" w:rsidRPr="00E27F99" w14:paraId="764DC9A5" w14:textId="77777777" w:rsidTr="007E078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C9EFD2" w14:textId="77777777" w:rsidR="002B1405" w:rsidRDefault="002B1405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información requerida como criterio de búsqueda es: </w:t>
            </w:r>
          </w:p>
          <w:p w14:paraId="438F83FC" w14:textId="3E17F2C9" w:rsidR="002B1405" w:rsidRDefault="002B1405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Medio Detección</w:t>
            </w:r>
          </w:p>
          <w:p w14:paraId="352FC542" w14:textId="16836820" w:rsidR="002B1405" w:rsidRDefault="002B1405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Clase vehículo</w:t>
            </w:r>
          </w:p>
          <w:p w14:paraId="17CD39BD" w14:textId="77777777" w:rsidR="002B1405" w:rsidRDefault="002B1405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servicio</w:t>
            </w:r>
          </w:p>
          <w:p w14:paraId="5F69BB92" w14:textId="23EA07B1" w:rsidR="002B1405" w:rsidRPr="00E27F99" w:rsidRDefault="002B1405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Localidad</w:t>
            </w:r>
          </w:p>
        </w:tc>
      </w:tr>
      <w:tr w:rsidR="00A2396B" w:rsidRPr="00E27F99" w14:paraId="488FADBB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6F88EEB" w14:textId="4DDDF41F" w:rsidR="00A2396B" w:rsidRPr="00E27F99" w:rsidRDefault="002B1405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 numero de comparendos que se desean buscar.</w:t>
            </w:r>
          </w:p>
        </w:tc>
      </w:tr>
      <w:tr w:rsidR="00A2396B" w:rsidRPr="00112022" w14:paraId="2649B0C3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B08A90A" w14:textId="77777777" w:rsidR="00A2396B" w:rsidRPr="00112022" w:rsidRDefault="00A2396B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A2396B" w:rsidRPr="00E27F99" w14:paraId="009A2703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C4BBCE2" w14:textId="11A976F9" w:rsidR="00A2396B" w:rsidRPr="00E27F99" w:rsidRDefault="002B1405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B1405">
              <w:rPr>
                <w:b w:val="0"/>
                <w:sz w:val="18"/>
                <w:szCs w:val="18"/>
              </w:rPr>
              <w:t>Se debe mostrar en consola los N comparendos que cumplan los criterios de búsqueda ordenados por fecha. De cada comparendo se debe mostrar el id, tipo de servicio, infracción, fecha-hora, clase de vehículo y localidad.</w:t>
            </w:r>
          </w:p>
        </w:tc>
      </w:tr>
      <w:tr w:rsidR="00A2396B" w:rsidRPr="004B4E6B" w14:paraId="4756C288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2DAFAB98" w14:textId="77777777" w:rsidR="00A2396B" w:rsidRPr="004B4E6B" w:rsidRDefault="00A239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A2396B" w:rsidRPr="00E27F99" w14:paraId="3201120B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ACDA" w14:textId="2C44684C" w:rsidR="00A2396B" w:rsidRPr="005D7839" w:rsidRDefault="00A2396B" w:rsidP="00AB3129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5D7839" w:rsidRPr="005D7839">
              <w:rPr>
                <w:bCs/>
                <w:sz w:val="18"/>
                <w:szCs w:val="18"/>
              </w:rPr>
              <w:t>O(</w:t>
            </w:r>
            <w:r w:rsidR="005D7839">
              <w:rPr>
                <w:bCs/>
                <w:sz w:val="18"/>
                <w:szCs w:val="18"/>
              </w:rPr>
              <w:t>N</w:t>
            </w:r>
            <w:r w:rsidR="005D7839" w:rsidRPr="005D7839">
              <w:rPr>
                <w:bCs/>
                <w:sz w:val="18"/>
                <w:szCs w:val="18"/>
              </w:rPr>
              <w:t>)</w:t>
            </w:r>
            <w:r w:rsidR="005D7839">
              <w:rPr>
                <w:bCs/>
                <w:sz w:val="18"/>
                <w:szCs w:val="18"/>
              </w:rPr>
              <w:t>-</w:t>
            </w:r>
            <w:r w:rsidR="002B1405">
              <w:rPr>
                <w:bCs/>
                <w:sz w:val="18"/>
                <w:szCs w:val="18"/>
              </w:rPr>
              <w:t xml:space="preserve"> Dada la complejidad de la búsqueda en Linear </w:t>
            </w:r>
            <w:r w:rsidR="007F56A7">
              <w:rPr>
                <w:bCs/>
                <w:sz w:val="18"/>
                <w:szCs w:val="18"/>
              </w:rPr>
              <w:t>Probing sería O(N), aunque la modificación de la conformación de la llave acortaría la cantidad de comparaciones.</w:t>
            </w:r>
          </w:p>
        </w:tc>
      </w:tr>
    </w:tbl>
    <w:p w14:paraId="2DD1201E" w14:textId="77777777" w:rsidR="00985B50" w:rsidRDefault="00985B50" w:rsidP="00985B50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85B50" w:rsidRPr="00CB6304" w14:paraId="286142E0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AC9F178" w14:textId="77777777" w:rsidR="00985B50" w:rsidRPr="00E27F99" w:rsidRDefault="00985B50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04168E0" w14:textId="054F06D0" w:rsidR="00985B50" w:rsidRPr="00E27F99" w:rsidRDefault="00985B50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8840EC">
              <w:rPr>
                <w:sz w:val="18"/>
                <w:szCs w:val="18"/>
              </w:rPr>
              <w:t>6</w:t>
            </w:r>
            <w:r w:rsidRPr="00E27F99">
              <w:rPr>
                <w:sz w:val="18"/>
                <w:szCs w:val="18"/>
              </w:rPr>
              <w:t xml:space="preserve">. </w:t>
            </w:r>
            <w:r w:rsidR="007F56A7" w:rsidRPr="007F56A7">
              <w:rPr>
                <w:sz w:val="18"/>
                <w:szCs w:val="18"/>
              </w:rPr>
              <w:t xml:space="preserve">Buscar los comparendos que tienen una latitud en un rango dado y que involucraron un tipo de vehículo </w:t>
            </w:r>
            <w:r w:rsidR="00192DDF" w:rsidRPr="007F56A7">
              <w:rPr>
                <w:sz w:val="18"/>
                <w:szCs w:val="18"/>
              </w:rPr>
              <w:t>particular</w:t>
            </w:r>
            <w:r w:rsidR="00192DDF">
              <w:rPr>
                <w:sz w:val="18"/>
                <w:szCs w:val="18"/>
              </w:rPr>
              <w:t>. -</w:t>
            </w:r>
            <w:r w:rsidR="009751ED">
              <w:rPr>
                <w:sz w:val="18"/>
                <w:szCs w:val="18"/>
              </w:rPr>
              <w:t xml:space="preserve"> árbol rojo-negro</w:t>
            </w:r>
          </w:p>
        </w:tc>
      </w:tr>
      <w:tr w:rsidR="00985B50" w:rsidRPr="00E27F99" w14:paraId="0BB8AE0E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4F5BA0" w14:textId="77777777" w:rsidR="00985B50" w:rsidRPr="00E27F99" w:rsidRDefault="00985B50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D7AD135" w14:textId="78169B5F" w:rsidR="00985B50" w:rsidRPr="00E27F99" w:rsidRDefault="007F56A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consultan los N comparendos que estén en el rango de latitudes dada por parámetro y que cumplen tener un tipo de </w:t>
            </w:r>
            <w:r w:rsidR="00192DDF">
              <w:rPr>
                <w:b w:val="0"/>
                <w:sz w:val="18"/>
                <w:szCs w:val="18"/>
              </w:rPr>
              <w:t>vehículo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BC02D8">
              <w:rPr>
                <w:b w:val="0"/>
                <w:sz w:val="18"/>
                <w:szCs w:val="18"/>
              </w:rPr>
              <w:t>dado por parámetro.</w:t>
            </w:r>
          </w:p>
        </w:tc>
      </w:tr>
      <w:tr w:rsidR="00985B50" w:rsidRPr="00112022" w14:paraId="02D3625F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6FA13B8" w14:textId="77777777" w:rsidR="00985B50" w:rsidRPr="00112022" w:rsidRDefault="00985B50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7F56A7" w:rsidRPr="00E27F99" w14:paraId="7AE65002" w14:textId="77777777" w:rsidTr="007E078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5D5082" w14:textId="77777777" w:rsidR="007F56A7" w:rsidRPr="00E27F99" w:rsidRDefault="007F56A7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Limite alto-bajo de latitudes que se quieren buscar.</w:t>
            </w:r>
          </w:p>
        </w:tc>
      </w:tr>
      <w:tr w:rsidR="007F56A7" w:rsidRPr="00E27F99" w14:paraId="1EBC3906" w14:textId="77777777" w:rsidTr="007E078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985330" w14:textId="1F1AF21C" w:rsidR="007F56A7" w:rsidRPr="00E27F99" w:rsidRDefault="007F56A7" w:rsidP="007E07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 numero de </w:t>
            </w:r>
            <w:r w:rsidR="00192DDF">
              <w:rPr>
                <w:b w:val="0"/>
                <w:sz w:val="18"/>
                <w:szCs w:val="18"/>
              </w:rPr>
              <w:t>comparendos</w:t>
            </w:r>
            <w:r>
              <w:rPr>
                <w:b w:val="0"/>
                <w:sz w:val="18"/>
                <w:szCs w:val="18"/>
              </w:rPr>
              <w:t xml:space="preserve"> que se desean buscar.</w:t>
            </w:r>
          </w:p>
        </w:tc>
      </w:tr>
      <w:tr w:rsidR="00985B50" w:rsidRPr="00E27F99" w14:paraId="5B0386D9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27198E7" w14:textId="29AC02BF" w:rsidR="00985B50" w:rsidRPr="00E27F99" w:rsidRDefault="00BC02D8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Tipo de </w:t>
            </w:r>
            <w:r w:rsidR="00192DDF">
              <w:rPr>
                <w:b w:val="0"/>
                <w:sz w:val="18"/>
                <w:szCs w:val="18"/>
              </w:rPr>
              <w:t>vehículo</w:t>
            </w:r>
            <w:r>
              <w:rPr>
                <w:b w:val="0"/>
                <w:sz w:val="18"/>
                <w:szCs w:val="18"/>
              </w:rPr>
              <w:t xml:space="preserve"> que esta involucrado en el </w:t>
            </w:r>
            <w:r w:rsidR="00192DDF">
              <w:rPr>
                <w:b w:val="0"/>
                <w:sz w:val="18"/>
                <w:szCs w:val="18"/>
              </w:rPr>
              <w:t>comparendo</w:t>
            </w:r>
            <w:r>
              <w:rPr>
                <w:b w:val="0"/>
                <w:sz w:val="18"/>
                <w:szCs w:val="18"/>
              </w:rPr>
              <w:t xml:space="preserve"> que se desea buscar</w:t>
            </w:r>
          </w:p>
        </w:tc>
      </w:tr>
      <w:tr w:rsidR="00985B50" w:rsidRPr="00112022" w14:paraId="417E382F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15914C3" w14:textId="77777777" w:rsidR="00985B50" w:rsidRPr="00112022" w:rsidRDefault="00985B50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85B50" w:rsidRPr="00E27F99" w14:paraId="2C735A79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7E4B7FE" w14:textId="484FCF9A" w:rsidR="00985B50" w:rsidRPr="00E27F99" w:rsidRDefault="009751E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751ED">
              <w:rPr>
                <w:b w:val="0"/>
                <w:sz w:val="18"/>
                <w:szCs w:val="18"/>
              </w:rPr>
              <w:t>Se debe mostrar en consola los N comparendos que cumplan los criterios de búsqueda. De cada comparendo se debe mostrar el id, tipo de servicio, infracción, fecha-hora, clase de vehículo y latitud geográfica.</w:t>
            </w:r>
          </w:p>
        </w:tc>
      </w:tr>
      <w:tr w:rsidR="00985B50" w:rsidRPr="004B4E6B" w14:paraId="15210FFB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9FF6060" w14:textId="77777777" w:rsidR="00985B50" w:rsidRPr="004B4E6B" w:rsidRDefault="00985B5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Complejidad</w:t>
            </w:r>
          </w:p>
        </w:tc>
      </w:tr>
      <w:tr w:rsidR="005D7839" w:rsidRPr="00E27F99" w14:paraId="23CDE226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C024" w14:textId="18F5AE71" w:rsidR="005D7839" w:rsidRPr="005D7839" w:rsidRDefault="009751ED" w:rsidP="005D7839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O(logn) dado que </w:t>
            </w:r>
            <w:r w:rsidR="00192DDF">
              <w:rPr>
                <w:b w:val="0"/>
                <w:sz w:val="18"/>
                <w:szCs w:val="18"/>
              </w:rPr>
              <w:t>las búsquedas en un árbol rojo negro tienen</w:t>
            </w:r>
            <w:r>
              <w:rPr>
                <w:b w:val="0"/>
                <w:sz w:val="18"/>
                <w:szCs w:val="18"/>
              </w:rPr>
              <w:t xml:space="preserve"> una complejidad de O(logn).</w:t>
            </w:r>
          </w:p>
        </w:tc>
      </w:tr>
    </w:tbl>
    <w:p w14:paraId="55E0D826" w14:textId="6078C6D7" w:rsidR="00985B50" w:rsidRDefault="00985B50" w:rsidP="001F1E57">
      <w:pPr>
        <w:pStyle w:val="TituloPrincipla"/>
        <w:jc w:val="left"/>
      </w:pPr>
    </w:p>
    <w:p w14:paraId="14711DD8" w14:textId="77777777" w:rsidR="00CC1B81" w:rsidRDefault="00CC1B81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840EC" w:rsidRPr="00CB6304" w14:paraId="50B44807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867A454" w14:textId="77777777" w:rsidR="008840EC" w:rsidRPr="00E27F99" w:rsidRDefault="008840EC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B17F239" w14:textId="76311E59" w:rsidR="008840EC" w:rsidRPr="00E27F99" w:rsidRDefault="008840EC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7</w:t>
            </w:r>
            <w:r w:rsidRPr="00E27F99">
              <w:rPr>
                <w:sz w:val="18"/>
                <w:szCs w:val="18"/>
              </w:rPr>
              <w:t xml:space="preserve">. </w:t>
            </w:r>
            <w:r w:rsidR="009751ED" w:rsidRPr="009751ED">
              <w:rPr>
                <w:sz w:val="18"/>
                <w:szCs w:val="18"/>
              </w:rPr>
              <w:t>Visualizar Datos en una Tabla ASCII</w:t>
            </w:r>
            <w:r w:rsidR="00295151">
              <w:rPr>
                <w:sz w:val="18"/>
                <w:szCs w:val="18"/>
              </w:rPr>
              <w:t>-Linear Probing</w:t>
            </w:r>
          </w:p>
        </w:tc>
      </w:tr>
      <w:tr w:rsidR="008840EC" w:rsidRPr="00E27F99" w14:paraId="7584E2B1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3C0DC9" w14:textId="77777777" w:rsidR="008840EC" w:rsidRPr="00E27F99" w:rsidRDefault="008840EC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DE9984F" w14:textId="5ABEC05B" w:rsidR="008840EC" w:rsidRPr="00E27F99" w:rsidRDefault="009751E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desea </w:t>
            </w:r>
            <w:r w:rsidR="00295151">
              <w:rPr>
                <w:b w:val="0"/>
                <w:sz w:val="18"/>
                <w:szCs w:val="18"/>
              </w:rPr>
              <w:t>mostrar</w:t>
            </w:r>
            <w:r>
              <w:rPr>
                <w:b w:val="0"/>
                <w:sz w:val="18"/>
                <w:szCs w:val="18"/>
              </w:rPr>
              <w:t xml:space="preserve"> una tabla de datos que ayude a entender los datos de comparendos. Esta tabla debe mostrar los comparendos en un rango de </w:t>
            </w:r>
            <w:r w:rsidR="00295151">
              <w:rPr>
                <w:b w:val="0"/>
                <w:sz w:val="18"/>
                <w:szCs w:val="18"/>
              </w:rPr>
              <w:t>días dado por parámetro.</w:t>
            </w:r>
          </w:p>
        </w:tc>
      </w:tr>
      <w:tr w:rsidR="008840EC" w:rsidRPr="00112022" w14:paraId="525EBFC1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5F991E5" w14:textId="77777777" w:rsidR="008840EC" w:rsidRPr="00112022" w:rsidRDefault="008840EC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8840EC" w:rsidRPr="00E27F99" w14:paraId="4CA40E94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7EF267C" w14:textId="3AE6CC1C" w:rsidR="008840EC" w:rsidRPr="00E27F99" w:rsidRDefault="00192DDF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 días</w:t>
            </w:r>
            <w:r w:rsidR="00295151">
              <w:rPr>
                <w:b w:val="0"/>
                <w:sz w:val="18"/>
                <w:szCs w:val="18"/>
              </w:rPr>
              <w:t xml:space="preserve"> en los que se quieren ver los comparendos.</w:t>
            </w:r>
          </w:p>
        </w:tc>
      </w:tr>
      <w:tr w:rsidR="008840EC" w:rsidRPr="00112022" w14:paraId="6A1D51AC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CD0320F" w14:textId="77777777" w:rsidR="008840EC" w:rsidRPr="00112022" w:rsidRDefault="008840EC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8840EC" w:rsidRPr="00E27F99" w14:paraId="1C816EFC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D326BA" w14:textId="3EA1DF16" w:rsidR="008840EC" w:rsidRPr="00E27F99" w:rsidRDefault="00295151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95151">
              <w:rPr>
                <w:b w:val="0"/>
                <w:sz w:val="18"/>
                <w:szCs w:val="18"/>
              </w:rPr>
              <w:t>El usuario debe ingresar un número de días D y se debe mostrar una tabla dividida por rangos de tamaño D mostrando el número de comparendos en ese rango</w:t>
            </w:r>
          </w:p>
        </w:tc>
      </w:tr>
      <w:tr w:rsidR="008840EC" w:rsidRPr="004B4E6B" w14:paraId="7F2CA1F5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2C8B82FB" w14:textId="77777777" w:rsidR="008840EC" w:rsidRPr="004B4E6B" w:rsidRDefault="008840EC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4ACDD4A3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3ED8" w14:textId="4FC4ADAB" w:rsidR="005D7839" w:rsidRPr="005D7839" w:rsidRDefault="005D7839" w:rsidP="005D7839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-Ya que se </w:t>
            </w:r>
            <w:r w:rsidR="00295151">
              <w:rPr>
                <w:sz w:val="18"/>
                <w:szCs w:val="18"/>
              </w:rPr>
              <w:t xml:space="preserve">la búsqueda en linear probing </w:t>
            </w:r>
            <w:r w:rsidR="00192DDF">
              <w:rPr>
                <w:sz w:val="18"/>
                <w:szCs w:val="18"/>
              </w:rPr>
              <w:t>está</w:t>
            </w:r>
            <w:r w:rsidR="00295151">
              <w:rPr>
                <w:sz w:val="18"/>
                <w:szCs w:val="18"/>
              </w:rPr>
              <w:t xml:space="preserve"> dado por o(n)</w:t>
            </w:r>
          </w:p>
        </w:tc>
      </w:tr>
    </w:tbl>
    <w:p w14:paraId="48ECCDBC" w14:textId="77777777" w:rsidR="00F664C4" w:rsidRDefault="00F664C4" w:rsidP="00F664C4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664C4" w:rsidRPr="00CB6304" w14:paraId="349423AD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9D916B" w14:textId="77777777" w:rsidR="00F664C4" w:rsidRPr="00E27F99" w:rsidRDefault="00F664C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AE093D5" w14:textId="745D9903" w:rsidR="00F664C4" w:rsidRPr="00E27F99" w:rsidRDefault="00F664C4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8</w:t>
            </w:r>
            <w:r w:rsidRPr="00E27F99">
              <w:rPr>
                <w:sz w:val="18"/>
                <w:szCs w:val="18"/>
              </w:rPr>
              <w:t xml:space="preserve">. </w:t>
            </w:r>
            <w:r w:rsidR="00295151" w:rsidRPr="00295151">
              <w:rPr>
                <w:sz w:val="18"/>
                <w:szCs w:val="18"/>
              </w:rPr>
              <w:t>- El costo de los tiempos de espera hoy en día (cola)</w:t>
            </w:r>
          </w:p>
        </w:tc>
      </w:tr>
      <w:tr w:rsidR="00F664C4" w:rsidRPr="00E27F99" w14:paraId="39CA2194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2980C3" w14:textId="77777777" w:rsidR="00F664C4" w:rsidRPr="00E27F99" w:rsidRDefault="00F664C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D3D754E" w14:textId="0B8CDA90" w:rsidR="00F664C4" w:rsidRPr="00E27F99" w:rsidRDefault="00BE71A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analizan los comparendos tomados en un día y se calcula la penalización que se tiene por el retraso en el procesamiento de los comparendos.</w:t>
            </w:r>
          </w:p>
        </w:tc>
      </w:tr>
      <w:tr w:rsidR="00F664C4" w:rsidRPr="00112022" w14:paraId="638DF941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A770881" w14:textId="77777777" w:rsidR="00F664C4" w:rsidRPr="00112022" w:rsidRDefault="00F664C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664C4" w:rsidRPr="00E27F99" w14:paraId="115AB52D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A01BE3" w14:textId="6922F0E2" w:rsidR="00B57CFD" w:rsidRPr="00E27F99" w:rsidRDefault="00B57CF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Localidad por la que se desea consultar la cantidad de infracciones</w:t>
            </w:r>
          </w:p>
        </w:tc>
      </w:tr>
      <w:tr w:rsidR="00B57CFD" w:rsidRPr="00E27F99" w14:paraId="7E2992DB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76F889" w14:textId="68DC0AA1" w:rsidR="00B57CFD" w:rsidRDefault="00B57CF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Intervalo de tiempo en el que se desea consultar la cantidad de infracciones</w:t>
            </w:r>
          </w:p>
        </w:tc>
      </w:tr>
      <w:tr w:rsidR="00F664C4" w:rsidRPr="00112022" w14:paraId="760CA3A2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5FE52D6D" w14:textId="77777777" w:rsidR="00F664C4" w:rsidRPr="00112022" w:rsidRDefault="00F664C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664C4" w:rsidRPr="00E27F99" w14:paraId="1FCE8333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D26DCD" w14:textId="77777777" w:rsidR="00295151" w:rsidRDefault="00F664C4" w:rsidP="00295151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códigos de infracción en orden alfabético, al frente la cantidad de comparendos realizados </w:t>
            </w:r>
            <w:r w:rsidR="00B57CFD">
              <w:rPr>
                <w:b w:val="0"/>
                <w:sz w:val="18"/>
                <w:szCs w:val="18"/>
              </w:rPr>
              <w:t>en la localidad e intervalo ingresado.</w:t>
            </w:r>
            <w:r w:rsidR="00295151">
              <w:t xml:space="preserve"> </w:t>
            </w:r>
            <w:r w:rsidR="00295151" w:rsidRPr="00295151">
              <w:rPr>
                <w:b w:val="0"/>
                <w:sz w:val="18"/>
                <w:szCs w:val="18"/>
              </w:rPr>
              <w:t>Mostrar en consola los siguientes datos:</w:t>
            </w:r>
          </w:p>
          <w:p w14:paraId="1E40C6C9" w14:textId="6CB4168F" w:rsidR="00295151" w:rsidRPr="00295151" w:rsidRDefault="00295151" w:rsidP="0029515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95151">
              <w:rPr>
                <w:b w:val="0"/>
                <w:sz w:val="18"/>
                <w:szCs w:val="18"/>
              </w:rPr>
              <w:t>• El costo total que generan las penalizaciones en 2018</w:t>
            </w:r>
          </w:p>
          <w:p w14:paraId="3616D8C6" w14:textId="77777777" w:rsidR="00295151" w:rsidRPr="00295151" w:rsidRDefault="00295151" w:rsidP="0029515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95151">
              <w:rPr>
                <w:b w:val="0"/>
                <w:sz w:val="18"/>
                <w:szCs w:val="18"/>
              </w:rPr>
              <w:t>• El número de días en promedio que debe esperar un comparendo</w:t>
            </w:r>
          </w:p>
          <w:p w14:paraId="21C2E44E" w14:textId="14C82A3E" w:rsidR="00F664C4" w:rsidRDefault="00295151" w:rsidP="0029515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95151">
              <w:rPr>
                <w:b w:val="0"/>
                <w:sz w:val="18"/>
                <w:szCs w:val="18"/>
              </w:rPr>
              <w:t xml:space="preserve">• </w:t>
            </w:r>
            <w:r w:rsidR="00192DDF" w:rsidRPr="00295151">
              <w:rPr>
                <w:b w:val="0"/>
                <w:sz w:val="18"/>
                <w:szCs w:val="18"/>
              </w:rPr>
              <w:t>Un histograma</w:t>
            </w:r>
            <w:r w:rsidRPr="00295151">
              <w:rPr>
                <w:b w:val="0"/>
                <w:sz w:val="18"/>
                <w:szCs w:val="18"/>
              </w:rPr>
              <w:t xml:space="preserve"> ASCII con el número comparendos procesados por día y el número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295151">
              <w:rPr>
                <w:b w:val="0"/>
                <w:sz w:val="18"/>
                <w:szCs w:val="18"/>
              </w:rPr>
              <w:t>de comparendos que están esperando.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295151">
              <w:rPr>
                <w:b w:val="0"/>
                <w:sz w:val="18"/>
                <w:szCs w:val="18"/>
              </w:rPr>
              <w:t>Recuerde que por día se pueden procesar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295151">
              <w:rPr>
                <w:b w:val="0"/>
                <w:sz w:val="18"/>
                <w:szCs w:val="18"/>
              </w:rPr>
              <w:t>manualmente máximo 1500 comparendos</w:t>
            </w:r>
          </w:p>
          <w:p w14:paraId="5DEE736A" w14:textId="7C201F74" w:rsidR="00F15A48" w:rsidRPr="00E27F99" w:rsidRDefault="00F15A48" w:rsidP="0029515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F15A48">
              <w:rPr>
                <w:b w:val="0"/>
                <w:sz w:val="18"/>
                <w:szCs w:val="18"/>
              </w:rPr>
              <w:t xml:space="preserve">• Para los comparendos que tienen un costo diario de $400 indicar cual fue el tiempo mínimo que estuvieron en espera, el tiempo promedio y el tiempo máximo. Hacer lo mismo para </w:t>
            </w:r>
            <w:r w:rsidR="00192DDF" w:rsidRPr="00F15A48">
              <w:rPr>
                <w:b w:val="0"/>
                <w:sz w:val="18"/>
                <w:szCs w:val="18"/>
              </w:rPr>
              <w:t>los comparendos</w:t>
            </w:r>
            <w:r w:rsidRPr="00F15A48">
              <w:rPr>
                <w:b w:val="0"/>
                <w:sz w:val="18"/>
                <w:szCs w:val="18"/>
              </w:rPr>
              <w:t xml:space="preserve"> con un valor de $40 y de $4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F664C4" w:rsidRPr="004B4E6B" w14:paraId="25CC8EF9" w14:textId="77777777" w:rsidTr="005D7839">
        <w:trPr>
          <w:trHeight w:val="401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508BFF43" w14:textId="77777777" w:rsidR="00F664C4" w:rsidRPr="004B4E6B" w:rsidRDefault="00F664C4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AB3129" w:rsidRPr="00E27F99" w14:paraId="1124AAA0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B3EF" w14:textId="223F4E57" w:rsidR="00AB3129" w:rsidRPr="00AB3129" w:rsidRDefault="00AB3129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-Ya que se debe recorrer la estructura de datos para saber </w:t>
            </w:r>
            <w:r w:rsidR="005D7839">
              <w:rPr>
                <w:sz w:val="18"/>
                <w:szCs w:val="18"/>
              </w:rPr>
              <w:t>cuál es</w:t>
            </w:r>
            <w:r>
              <w:rPr>
                <w:sz w:val="18"/>
                <w:szCs w:val="18"/>
              </w:rPr>
              <w:t xml:space="preserve"> </w:t>
            </w:r>
            <w:r w:rsidR="00BE71A0">
              <w:rPr>
                <w:sz w:val="18"/>
                <w:szCs w:val="18"/>
              </w:rPr>
              <w:t xml:space="preserve">el precio de las penalizaciones de los comparendos por </w:t>
            </w:r>
            <w:r w:rsidR="00F15A48">
              <w:rPr>
                <w:sz w:val="18"/>
                <w:szCs w:val="18"/>
              </w:rPr>
              <w:t>día</w:t>
            </w:r>
            <w:r w:rsidR="00BE71A0">
              <w:rPr>
                <w:sz w:val="18"/>
                <w:szCs w:val="18"/>
              </w:rPr>
              <w:t>.</w:t>
            </w:r>
          </w:p>
        </w:tc>
      </w:tr>
      <w:tr w:rsidR="00B57CFD" w:rsidRPr="00E27F99" w14:paraId="04F19E76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2589" w14:textId="45382DCD" w:rsidR="00B57CFD" w:rsidRPr="00AB3129" w:rsidRDefault="00AB3129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-Ya que se debe recorrer la estructura de datos para saber </w:t>
            </w:r>
            <w:r w:rsidR="00192DDF">
              <w:rPr>
                <w:sz w:val="18"/>
                <w:szCs w:val="18"/>
              </w:rPr>
              <w:t>cuál es</w:t>
            </w:r>
            <w:r>
              <w:rPr>
                <w:sz w:val="18"/>
                <w:szCs w:val="18"/>
              </w:rPr>
              <w:t xml:space="preserve"> la mayor cantidad en ese tiempo dado</w:t>
            </w:r>
          </w:p>
        </w:tc>
      </w:tr>
    </w:tbl>
    <w:p w14:paraId="049ACB3F" w14:textId="77777777" w:rsidR="00B57CFD" w:rsidRDefault="00B57CFD" w:rsidP="00F15A48">
      <w:pPr>
        <w:pStyle w:val="TituloPrincipla"/>
        <w:jc w:val="left"/>
      </w:pPr>
    </w:p>
    <w:sectPr w:rsidR="00B57CFD" w:rsidSect="00CC1B81">
      <w:footerReference w:type="even" r:id="rId6"/>
      <w:footerReference w:type="default" r:id="rId7"/>
      <w:headerReference w:type="first" r:id="rId8"/>
      <w:pgSz w:w="12242" w:h="15842" w:code="1"/>
      <w:pgMar w:top="1134" w:right="1134" w:bottom="1134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9AFE2" w14:textId="77777777" w:rsidR="00262576" w:rsidRDefault="00262576">
      <w:r>
        <w:separator/>
      </w:r>
    </w:p>
  </w:endnote>
  <w:endnote w:type="continuationSeparator" w:id="0">
    <w:p w14:paraId="29E69B5E" w14:textId="77777777" w:rsidR="00262576" w:rsidRDefault="0026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81328" w14:textId="77777777" w:rsidR="00AB3129" w:rsidRDefault="00AB3129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83DFBE" w14:textId="77777777" w:rsidR="00AB3129" w:rsidRDefault="00AB3129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5821B" w14:textId="77777777" w:rsidR="00AB3129" w:rsidRDefault="00AB3129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9FA83DD" w14:textId="0A1830BC" w:rsidR="00AB3129" w:rsidRPr="002E6F3F" w:rsidRDefault="00AB3129" w:rsidP="00287CA4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9A33F" w14:textId="77777777" w:rsidR="00262576" w:rsidRDefault="00262576">
      <w:r>
        <w:separator/>
      </w:r>
    </w:p>
  </w:footnote>
  <w:footnote w:type="continuationSeparator" w:id="0">
    <w:p w14:paraId="6F4C7CA7" w14:textId="77777777" w:rsidR="00262576" w:rsidRDefault="0026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6E28" w14:textId="77777777" w:rsidR="00AB3129" w:rsidRDefault="00AB3129" w:rsidP="008B3189">
    <w:pPr>
      <w:pStyle w:val="Encabezado"/>
      <w:spacing w:after="60"/>
      <w:rPr>
        <w:b/>
        <w:sz w:val="24"/>
        <w:szCs w:val="24"/>
      </w:rPr>
    </w:pPr>
  </w:p>
  <w:p w14:paraId="36D5C023" w14:textId="77777777" w:rsidR="00AB3129" w:rsidRDefault="00AB3129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026D7"/>
    <w:rsid w:val="0001216F"/>
    <w:rsid w:val="0002745F"/>
    <w:rsid w:val="0005007F"/>
    <w:rsid w:val="00060683"/>
    <w:rsid w:val="00093055"/>
    <w:rsid w:val="000A102D"/>
    <w:rsid w:val="000B0901"/>
    <w:rsid w:val="000B0A4F"/>
    <w:rsid w:val="000E0DBC"/>
    <w:rsid w:val="000E4B4E"/>
    <w:rsid w:val="000E5610"/>
    <w:rsid w:val="0010334A"/>
    <w:rsid w:val="00107083"/>
    <w:rsid w:val="00111198"/>
    <w:rsid w:val="00112022"/>
    <w:rsid w:val="00116473"/>
    <w:rsid w:val="0012641F"/>
    <w:rsid w:val="00131ABB"/>
    <w:rsid w:val="0013337D"/>
    <w:rsid w:val="0019234F"/>
    <w:rsid w:val="00192DDF"/>
    <w:rsid w:val="00196E9A"/>
    <w:rsid w:val="001A63E5"/>
    <w:rsid w:val="001B4862"/>
    <w:rsid w:val="001D3C23"/>
    <w:rsid w:val="001F1862"/>
    <w:rsid w:val="001F1E57"/>
    <w:rsid w:val="00213779"/>
    <w:rsid w:val="00250EC5"/>
    <w:rsid w:val="00262576"/>
    <w:rsid w:val="00283A4A"/>
    <w:rsid w:val="00287CA4"/>
    <w:rsid w:val="00295151"/>
    <w:rsid w:val="002958A6"/>
    <w:rsid w:val="002A3D43"/>
    <w:rsid w:val="002B1405"/>
    <w:rsid w:val="002D0189"/>
    <w:rsid w:val="002E6F3F"/>
    <w:rsid w:val="002F744E"/>
    <w:rsid w:val="0030175A"/>
    <w:rsid w:val="00304521"/>
    <w:rsid w:val="00304777"/>
    <w:rsid w:val="00306A3F"/>
    <w:rsid w:val="00352234"/>
    <w:rsid w:val="00365077"/>
    <w:rsid w:val="003A2006"/>
    <w:rsid w:val="003A5B7B"/>
    <w:rsid w:val="003B4633"/>
    <w:rsid w:val="003B5884"/>
    <w:rsid w:val="003B62B7"/>
    <w:rsid w:val="003D5296"/>
    <w:rsid w:val="003F0B87"/>
    <w:rsid w:val="003F2E4E"/>
    <w:rsid w:val="004068AC"/>
    <w:rsid w:val="004239B9"/>
    <w:rsid w:val="00424220"/>
    <w:rsid w:val="00431529"/>
    <w:rsid w:val="004332AC"/>
    <w:rsid w:val="00436E4F"/>
    <w:rsid w:val="00442853"/>
    <w:rsid w:val="004517AB"/>
    <w:rsid w:val="00494C07"/>
    <w:rsid w:val="004A5ADC"/>
    <w:rsid w:val="004B4E6B"/>
    <w:rsid w:val="004B6E9F"/>
    <w:rsid w:val="004C5AA4"/>
    <w:rsid w:val="004F0DB3"/>
    <w:rsid w:val="00513829"/>
    <w:rsid w:val="00523C6D"/>
    <w:rsid w:val="00547878"/>
    <w:rsid w:val="0056179F"/>
    <w:rsid w:val="005934AA"/>
    <w:rsid w:val="00593FD8"/>
    <w:rsid w:val="005A1F14"/>
    <w:rsid w:val="005B3146"/>
    <w:rsid w:val="005C459A"/>
    <w:rsid w:val="005D7839"/>
    <w:rsid w:val="005E1E4A"/>
    <w:rsid w:val="00623DF0"/>
    <w:rsid w:val="0065183D"/>
    <w:rsid w:val="0065478C"/>
    <w:rsid w:val="00654EA2"/>
    <w:rsid w:val="00667FA2"/>
    <w:rsid w:val="006B1499"/>
    <w:rsid w:val="007007F9"/>
    <w:rsid w:val="00716374"/>
    <w:rsid w:val="00736DC8"/>
    <w:rsid w:val="007900EE"/>
    <w:rsid w:val="00795080"/>
    <w:rsid w:val="007B49A2"/>
    <w:rsid w:val="007C331B"/>
    <w:rsid w:val="007F56A7"/>
    <w:rsid w:val="00810A10"/>
    <w:rsid w:val="00821D69"/>
    <w:rsid w:val="00862380"/>
    <w:rsid w:val="008670FB"/>
    <w:rsid w:val="008767EC"/>
    <w:rsid w:val="008840EC"/>
    <w:rsid w:val="008A2140"/>
    <w:rsid w:val="008B3189"/>
    <w:rsid w:val="008C031F"/>
    <w:rsid w:val="008C4AE2"/>
    <w:rsid w:val="008E0BC5"/>
    <w:rsid w:val="008F3639"/>
    <w:rsid w:val="008F5288"/>
    <w:rsid w:val="00907778"/>
    <w:rsid w:val="009124D1"/>
    <w:rsid w:val="009158B6"/>
    <w:rsid w:val="00944FD7"/>
    <w:rsid w:val="0095082D"/>
    <w:rsid w:val="0095099E"/>
    <w:rsid w:val="009561BF"/>
    <w:rsid w:val="009751ED"/>
    <w:rsid w:val="00985B50"/>
    <w:rsid w:val="009A1D65"/>
    <w:rsid w:val="009A25C3"/>
    <w:rsid w:val="009A2660"/>
    <w:rsid w:val="009B3764"/>
    <w:rsid w:val="009D59AA"/>
    <w:rsid w:val="009D6F2C"/>
    <w:rsid w:val="00A01697"/>
    <w:rsid w:val="00A025E0"/>
    <w:rsid w:val="00A067C7"/>
    <w:rsid w:val="00A2396B"/>
    <w:rsid w:val="00A27CBA"/>
    <w:rsid w:val="00A3059E"/>
    <w:rsid w:val="00A40BE9"/>
    <w:rsid w:val="00A562AC"/>
    <w:rsid w:val="00A818D4"/>
    <w:rsid w:val="00A87BCE"/>
    <w:rsid w:val="00A93D2E"/>
    <w:rsid w:val="00AB3129"/>
    <w:rsid w:val="00AF257B"/>
    <w:rsid w:val="00AF4694"/>
    <w:rsid w:val="00AF69DF"/>
    <w:rsid w:val="00B07B68"/>
    <w:rsid w:val="00B22D94"/>
    <w:rsid w:val="00B523AA"/>
    <w:rsid w:val="00B56C47"/>
    <w:rsid w:val="00B5776D"/>
    <w:rsid w:val="00B57CFD"/>
    <w:rsid w:val="00B665A1"/>
    <w:rsid w:val="00BA3708"/>
    <w:rsid w:val="00BA666A"/>
    <w:rsid w:val="00BC02D8"/>
    <w:rsid w:val="00BC3A83"/>
    <w:rsid w:val="00BE71A0"/>
    <w:rsid w:val="00BF1ED8"/>
    <w:rsid w:val="00C04EBB"/>
    <w:rsid w:val="00C169CD"/>
    <w:rsid w:val="00C306EE"/>
    <w:rsid w:val="00C62F00"/>
    <w:rsid w:val="00C91F95"/>
    <w:rsid w:val="00CA0CDD"/>
    <w:rsid w:val="00CB6304"/>
    <w:rsid w:val="00CC1B81"/>
    <w:rsid w:val="00CD6657"/>
    <w:rsid w:val="00CE3867"/>
    <w:rsid w:val="00D10F87"/>
    <w:rsid w:val="00D257B7"/>
    <w:rsid w:val="00D27A82"/>
    <w:rsid w:val="00D41E1D"/>
    <w:rsid w:val="00D56F4F"/>
    <w:rsid w:val="00D8119D"/>
    <w:rsid w:val="00D81470"/>
    <w:rsid w:val="00DD0037"/>
    <w:rsid w:val="00DD6ACD"/>
    <w:rsid w:val="00DE369E"/>
    <w:rsid w:val="00E27F99"/>
    <w:rsid w:val="00E367BB"/>
    <w:rsid w:val="00E506A9"/>
    <w:rsid w:val="00E555B8"/>
    <w:rsid w:val="00EA3B34"/>
    <w:rsid w:val="00EB289A"/>
    <w:rsid w:val="00EB6CEE"/>
    <w:rsid w:val="00EB793A"/>
    <w:rsid w:val="00EC7371"/>
    <w:rsid w:val="00EC7E00"/>
    <w:rsid w:val="00ED5C02"/>
    <w:rsid w:val="00ED78B8"/>
    <w:rsid w:val="00EE355D"/>
    <w:rsid w:val="00EE5F71"/>
    <w:rsid w:val="00F15A48"/>
    <w:rsid w:val="00F30533"/>
    <w:rsid w:val="00F36FC6"/>
    <w:rsid w:val="00F54610"/>
    <w:rsid w:val="00F5557E"/>
    <w:rsid w:val="00F55EB1"/>
    <w:rsid w:val="00F61133"/>
    <w:rsid w:val="00F64DB9"/>
    <w:rsid w:val="00F664C4"/>
    <w:rsid w:val="00F77C22"/>
    <w:rsid w:val="00FC1A7E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850DA3"/>
  <w15:chartTrackingRefBased/>
  <w15:docId w15:val="{E362263C-DFCE-A94F-AE30-3425CE5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uiPriority w:val="39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Refdecomentario">
    <w:name w:val="annotation reference"/>
    <w:rsid w:val="00E506A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06A9"/>
    <w:rPr>
      <w:rFonts w:cs="Arial"/>
      <w:b/>
      <w:bCs/>
    </w:rPr>
  </w:style>
  <w:style w:type="character" w:customStyle="1" w:styleId="TextocomentarioCar">
    <w:name w:val="Texto comentario Car"/>
    <w:link w:val="Textocomentario"/>
    <w:semiHidden/>
    <w:rsid w:val="00E506A9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rsid w:val="00E506A9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E506A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06A9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287CA4"/>
    <w:rPr>
      <w:rFonts w:ascii="Arial" w:hAnsi="Arial" w:cs="Arial"/>
      <w:lang w:val="es-ES" w:eastAsia="es-ES"/>
    </w:rPr>
  </w:style>
  <w:style w:type="character" w:customStyle="1" w:styleId="PiedepginaCar">
    <w:name w:val="Pie de página Car"/>
    <w:link w:val="Piedepgina"/>
    <w:rsid w:val="00287CA4"/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0</TotalTime>
  <Pages>3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rcasalla</dc:creator>
  <cp:keywords/>
  <dc:description/>
  <cp:lastModifiedBy>Daniel Alejandro Angel Fuertes</cp:lastModifiedBy>
  <cp:revision>2</cp:revision>
  <cp:lastPrinted>2004-06-30T14:22:00Z</cp:lastPrinted>
  <dcterms:created xsi:type="dcterms:W3CDTF">2020-04-02T02:59:00Z</dcterms:created>
  <dcterms:modified xsi:type="dcterms:W3CDTF">2020-04-02T02:59:00Z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